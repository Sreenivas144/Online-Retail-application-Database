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45E1" w14:textId="25606A18" w:rsidR="00C6554A" w:rsidRPr="008B5277" w:rsidRDefault="001C5028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mc:AlternateContent>
          <mc:Choice Requires="wpg">
            <w:drawing>
              <wp:inline distT="0" distB="0" distL="0" distR="0" wp14:anchorId="7ED2EB1D" wp14:editId="3F8A0CF9">
                <wp:extent cx="4176713" cy="4819650"/>
                <wp:effectExtent l="0" t="0" r="0" b="0"/>
                <wp:docPr id="45059081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6713" cy="4819650"/>
                          <a:chOff x="0" y="-28575"/>
                          <a:chExt cx="3866832" cy="4313616"/>
                        </a:xfrm>
                      </wpg:grpSpPr>
                      <pic:pic xmlns:pic="http://schemas.openxmlformats.org/drawingml/2006/picture">
                        <pic:nvPicPr>
                          <pic:cNvPr id="2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425" y="-28575"/>
                            <a:ext cx="3514407" cy="3837305"/>
                          </a:xfrm>
                          <a:prstGeom prst="rect">
                            <a:avLst/>
                          </a:prstGeom>
                          <a:noFill/>
                          <a:ln w="254000" cap="rnd">
                            <a:noFill/>
                          </a:ln>
                          <a:effectLst/>
                        </pic:spPr>
                      </pic:pic>
                      <wps:wsp>
                        <wps:cNvPr id="1734505616" name="Text Box 8"/>
                        <wps:cNvSpPr txBox="1"/>
                        <wps:spPr>
                          <a:xfrm>
                            <a:off x="0" y="3836731"/>
                            <a:ext cx="3657600" cy="44831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1C23C2" w14:textId="0664DD13" w:rsidR="001C5028" w:rsidRPr="001C5028" w:rsidRDefault="001C5028" w:rsidP="001C502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D2EB1D" id="Group 9" o:spid="_x0000_s1026" style="width:328.9pt;height:379.5pt;mso-position-horizontal-relative:char;mso-position-vertical-relative:line" coordorigin=",-285" coordsize="38668,43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3524;top:-285;width:35144;height:38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" strokeweight="20pt">
                  <v:stroke endcap="round"/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38367;width:36576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" stroked="f">
                  <v:textbox>
                    <w:txbxContent>
                      <w:p w14:paraId="5E1C23C2" w14:textId="0664DD13" w:rsidR="001C5028" w:rsidRPr="001C5028" w:rsidRDefault="001C5028" w:rsidP="001C502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End w:id="0"/>
    <w:bookmarkEnd w:id="1"/>
    <w:bookmarkEnd w:id="2"/>
    <w:bookmarkEnd w:id="3"/>
    <w:bookmarkEnd w:id="4"/>
    <w:p w14:paraId="3F44F5E5" w14:textId="77777777" w:rsidR="001C5028" w:rsidRDefault="001C5028" w:rsidP="00C6554A">
      <w:pPr>
        <w:pStyle w:val="Title"/>
      </w:pPr>
    </w:p>
    <w:p w14:paraId="5A1F9D07" w14:textId="77777777" w:rsidR="001C5028" w:rsidRDefault="001C5028" w:rsidP="00C6554A">
      <w:pPr>
        <w:pStyle w:val="Title"/>
      </w:pPr>
    </w:p>
    <w:p w14:paraId="3F996B26" w14:textId="77777777" w:rsidR="001C5028" w:rsidRDefault="001C5028" w:rsidP="00C6554A">
      <w:pPr>
        <w:pStyle w:val="Title"/>
      </w:pPr>
    </w:p>
    <w:p w14:paraId="58B872B2" w14:textId="09D80736" w:rsidR="00C6554A" w:rsidRDefault="008A5A69" w:rsidP="00C6554A">
      <w:pPr>
        <w:pStyle w:val="Title"/>
      </w:pPr>
      <w:r>
        <w:t>SQL QUERIES</w:t>
      </w:r>
    </w:p>
    <w:p w14:paraId="37150C14" w14:textId="689E738A" w:rsidR="00C6554A" w:rsidRPr="008A5A69" w:rsidRDefault="008A5A69" w:rsidP="008A5A69">
      <w:pPr>
        <w:ind w:left="2160" w:firstLine="720"/>
      </w:pPr>
      <w:r w:rsidRPr="008A5A69">
        <w:t>Delete and update Queries</w:t>
      </w:r>
    </w:p>
    <w:p w14:paraId="217DA9E4" w14:textId="77777777" w:rsidR="00B543CE" w:rsidRDefault="008A5A69" w:rsidP="00B543CE">
      <w:pPr>
        <w:pStyle w:val="ContactInfo"/>
      </w:pPr>
      <w:r>
        <w:t>Srinivasa Rao</w:t>
      </w:r>
      <w:r w:rsidR="00C6554A">
        <w:t xml:space="preserve"> | </w:t>
      </w:r>
      <w:r>
        <w:t>MYSQL</w:t>
      </w:r>
      <w:r w:rsidR="00C6554A">
        <w:t xml:space="preserve"> |</w:t>
      </w:r>
      <w:r w:rsidR="00C6554A" w:rsidRPr="00D5413C">
        <w:t xml:space="preserve"> </w:t>
      </w:r>
      <w:r w:rsidRPr="008A5A69">
        <w:rPr>
          <w:rFonts w:ascii="Arial" w:hAnsi="Arial" w:cs="Arial"/>
        </w:rPr>
        <w:t>15-08-2023</w:t>
      </w:r>
    </w:p>
    <w:p w14:paraId="7AB25D88" w14:textId="74673FD9" w:rsidR="00B543CE" w:rsidRDefault="00B543CE" w:rsidP="00B543CE">
      <w:pPr>
        <w:pStyle w:val="ContactInfo"/>
        <w:jc w:val="left"/>
      </w:pPr>
    </w:p>
    <w:p w14:paraId="222DC33E" w14:textId="77777777" w:rsidR="00B543CE" w:rsidRDefault="00B543CE" w:rsidP="00B543CE">
      <w:pPr>
        <w:pStyle w:val="ContactInfo"/>
        <w:jc w:val="left"/>
      </w:pPr>
    </w:p>
    <w:p w14:paraId="322B9381" w14:textId="77777777" w:rsidR="001C5028" w:rsidRDefault="001C5028" w:rsidP="001C75BE">
      <w:pPr>
        <w:pStyle w:val="ContactInfo"/>
        <w:jc w:val="left"/>
      </w:pPr>
    </w:p>
    <w:p w14:paraId="0682744A" w14:textId="2E208F70" w:rsidR="001C75BE" w:rsidRDefault="00B543CE" w:rsidP="001C75BE">
      <w:pPr>
        <w:pStyle w:val="ContactInfo"/>
        <w:jc w:val="left"/>
        <w:rPr>
          <w:rFonts w:asciiTheme="majorHAnsi" w:hAnsiTheme="majorHAnsi"/>
          <w:b/>
          <w:bCs/>
          <w:color w:val="auto"/>
          <w:sz w:val="28"/>
          <w:szCs w:val="28"/>
          <w:u w:val="single"/>
        </w:rPr>
      </w:pPr>
      <w:r w:rsidRPr="005332A3">
        <w:rPr>
          <w:rFonts w:asciiTheme="majorHAnsi" w:hAnsiTheme="majorHAnsi"/>
          <w:b/>
          <w:bCs/>
          <w:color w:val="auto"/>
          <w:sz w:val="28"/>
          <w:szCs w:val="28"/>
          <w:u w:val="single"/>
        </w:rPr>
        <w:lastRenderedPageBreak/>
        <w:t>The SQL DELETE Statement:</w:t>
      </w:r>
    </w:p>
    <w:p w14:paraId="60E8FB02" w14:textId="7BDF6C7E" w:rsidR="00A32962" w:rsidRDefault="00A32962" w:rsidP="001C75BE">
      <w:pPr>
        <w:pStyle w:val="ContactInfo"/>
        <w:jc w:val="lef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A32962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To delete data from a table, you use the MySQL </w:t>
      </w:r>
      <w:r w:rsidRPr="00332575">
        <w:rPr>
          <w:rFonts w:ascii="var(--font-family-code)" w:eastAsia="Times New Roman" w:hAnsi="var(--font-family-code)" w:cs="Courier New"/>
          <w:b/>
          <w:bCs/>
          <w:color w:val="000000"/>
          <w:sz w:val="20"/>
          <w:szCs w:val="20"/>
          <w:lang w:val="en-IN" w:eastAsia="en-IN"/>
        </w:rPr>
        <w:t>DELETE</w:t>
      </w:r>
      <w:r w:rsidRPr="00A32962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 statement. The following illustrates the syntax of the </w:t>
      </w:r>
      <w:r w:rsidRPr="00A32962">
        <w:rPr>
          <w:rFonts w:ascii="var(--font-family-code)" w:eastAsia="Times New Roman" w:hAnsi="var(--font-family-code)" w:cs="Courier New"/>
          <w:color w:val="000000"/>
          <w:sz w:val="20"/>
          <w:szCs w:val="20"/>
          <w:lang w:val="en-IN" w:eastAsia="en-IN"/>
        </w:rPr>
        <w:t>DELETE</w:t>
      </w:r>
      <w:r w:rsidRPr="00A32962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 statement:</w:t>
      </w:r>
    </w:p>
    <w:p w14:paraId="5A40FEA7" w14:textId="097BC360" w:rsidR="001C75BE" w:rsidRDefault="001C75BE" w:rsidP="001C75BE">
      <w:pPr>
        <w:pStyle w:val="ContactInfo"/>
        <w:jc w:val="lef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02F9A3" wp14:editId="03F42C16">
                <wp:simplePos x="0" y="0"/>
                <wp:positionH relativeFrom="column">
                  <wp:posOffset>568325</wp:posOffset>
                </wp:positionH>
                <wp:positionV relativeFrom="paragraph">
                  <wp:posOffset>123825</wp:posOffset>
                </wp:positionV>
                <wp:extent cx="4043362" cy="638175"/>
                <wp:effectExtent l="0" t="0" r="14605" b="28575"/>
                <wp:wrapNone/>
                <wp:docPr id="8424261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3362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0410D" id="Rectangle 1" o:spid="_x0000_s1026" style="position:absolute;margin-left:44.75pt;margin-top:9.75pt;width:318.35pt;height:5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" fillcolor="#d6ecff [3214]" strokecolor="#00171b [484]" strokeweight="2pt"/>
            </w:pict>
          </mc:Fallback>
        </mc:AlternateContent>
      </w:r>
      <w:bookmarkStart w:id="5" w:name="_Hlk143082603"/>
    </w:p>
    <w:p w14:paraId="64F261B4" w14:textId="6CC0F928" w:rsidR="00A32962" w:rsidRDefault="001C75BE" w:rsidP="007B0005">
      <w:pPr>
        <w:pStyle w:val="ContactInfo"/>
        <w:tabs>
          <w:tab w:val="center" w:pos="5043"/>
        </w:tabs>
        <w:ind w:left="720" w:firstLine="720"/>
        <w:jc w:val="lef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DELETE FROM table</w:t>
      </w:r>
      <w:r w:rsidR="00730806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_</w:t>
      </w:r>
      <w:r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name</w:t>
      </w:r>
      <w:r w:rsidR="007B0005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ab/>
      </w:r>
    </w:p>
    <w:p w14:paraId="3CDC9C7E" w14:textId="6C6C4170" w:rsidR="001C75BE" w:rsidRPr="001C75BE" w:rsidRDefault="001C75BE" w:rsidP="001C75BE">
      <w:pPr>
        <w:pStyle w:val="ContactInfo"/>
        <w:ind w:left="720" w:firstLine="720"/>
        <w:jc w:val="left"/>
        <w:rPr>
          <w:rFonts w:asciiTheme="majorHAnsi" w:hAnsiTheme="majorHAnsi"/>
          <w:b/>
          <w:bCs/>
          <w:color w:val="auto"/>
          <w:sz w:val="28"/>
          <w:szCs w:val="28"/>
          <w:u w:val="single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WHERE condition</w:t>
      </w:r>
    </w:p>
    <w:bookmarkEnd w:id="5"/>
    <w:p w14:paraId="419B1866" w14:textId="77777777" w:rsidR="00A32962" w:rsidRPr="00CE795C" w:rsidRDefault="00A32962" w:rsidP="00A3296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val="en-IN" w:eastAsia="en-IN"/>
        </w:rPr>
      </w:pPr>
      <w:r w:rsidRPr="00CE795C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val="en-IN" w:eastAsia="en-IN"/>
        </w:rPr>
        <w:t>In this statement:</w:t>
      </w:r>
    </w:p>
    <w:p w14:paraId="7603CB02" w14:textId="77777777" w:rsidR="00A32962" w:rsidRPr="00730806" w:rsidRDefault="00A32962" w:rsidP="00730806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730806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First, specify the table from which you delete data.</w:t>
      </w:r>
    </w:p>
    <w:p w14:paraId="0A8FF049" w14:textId="28ACECBA" w:rsidR="00A32962" w:rsidRDefault="00A32962" w:rsidP="00730806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730806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Second, use a condition to specify which rows to delete in the</w:t>
      </w:r>
      <w:r w:rsidRPr="00332575">
        <w:rPr>
          <w:rFonts w:eastAsia="Times New Roman" w:cs="Segoe UI"/>
          <w:color w:val="000000"/>
          <w:sz w:val="24"/>
          <w:szCs w:val="24"/>
          <w:lang w:val="en-IN" w:eastAsia="en-IN"/>
        </w:rPr>
        <w:t> </w:t>
      </w:r>
      <w:r w:rsidRPr="00332575">
        <w:rPr>
          <w:rFonts w:eastAsia="Times New Roman" w:cs="Courier New"/>
          <w:b/>
          <w:bCs/>
          <w:color w:val="000000"/>
          <w:sz w:val="20"/>
          <w:szCs w:val="20"/>
          <w:lang w:val="en-IN" w:eastAsia="en-IN"/>
        </w:rPr>
        <w:t>WHERE</w:t>
      </w:r>
      <w:r w:rsidRPr="00730806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 clause. The</w:t>
      </w:r>
      <w:r w:rsidRPr="00332575">
        <w:rPr>
          <w:rFonts w:eastAsia="Times New Roman" w:cs="Segoe UI"/>
          <w:color w:val="000000"/>
          <w:sz w:val="24"/>
          <w:szCs w:val="24"/>
          <w:lang w:val="en-IN" w:eastAsia="en-IN"/>
        </w:rPr>
        <w:t> </w:t>
      </w:r>
      <w:r w:rsidRPr="00332575">
        <w:rPr>
          <w:rFonts w:eastAsia="Times New Roman" w:cs="Courier New"/>
          <w:b/>
          <w:bCs/>
          <w:color w:val="000000"/>
          <w:sz w:val="20"/>
          <w:szCs w:val="20"/>
          <w:lang w:val="en-IN" w:eastAsia="en-IN"/>
        </w:rPr>
        <w:t>DELETE</w:t>
      </w:r>
      <w:r w:rsidRPr="00730806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 xml:space="preserve"> statement will delete rows that </w:t>
      </w:r>
      <w:r w:rsidR="00946D70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match</w:t>
      </w:r>
      <w:r w:rsidRPr="00730806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 xml:space="preserve"> the condition,</w:t>
      </w:r>
    </w:p>
    <w:p w14:paraId="3A1AD10C" w14:textId="77777777" w:rsidR="007A1A40" w:rsidRPr="00730806" w:rsidRDefault="007A1A40" w:rsidP="007A1A40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14:paraId="4F01CB01" w14:textId="77777777" w:rsidR="00A32962" w:rsidRPr="00946D70" w:rsidRDefault="00A32962" w:rsidP="00946D70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946D70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Notice that the </w:t>
      </w:r>
      <w:r w:rsidRPr="00B9759F">
        <w:rPr>
          <w:rFonts w:ascii="var(--font-family-code)" w:eastAsia="Times New Roman" w:hAnsi="var(--font-family-code)" w:cs="Courier New"/>
          <w:b/>
          <w:bCs/>
          <w:color w:val="000000"/>
          <w:sz w:val="20"/>
          <w:szCs w:val="20"/>
          <w:lang w:val="en-IN" w:eastAsia="en-IN"/>
        </w:rPr>
        <w:t>WHERE</w:t>
      </w:r>
      <w:r w:rsidRPr="00946D70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 clause is optional. If you omit the </w:t>
      </w:r>
      <w:r w:rsidRPr="00946D70">
        <w:rPr>
          <w:rFonts w:ascii="var(--font-family-code)" w:eastAsia="Times New Roman" w:hAnsi="var(--font-family-code)" w:cs="Courier New"/>
          <w:color w:val="000000"/>
          <w:sz w:val="20"/>
          <w:szCs w:val="20"/>
          <w:lang w:val="en-IN" w:eastAsia="en-IN"/>
        </w:rPr>
        <w:t>WHERE</w:t>
      </w:r>
      <w:r w:rsidRPr="00946D70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 clause, the </w:t>
      </w:r>
      <w:r w:rsidRPr="00332575">
        <w:rPr>
          <w:rFonts w:eastAsia="Times New Roman" w:cs="Courier New"/>
          <w:b/>
          <w:bCs/>
          <w:color w:val="000000"/>
          <w:sz w:val="20"/>
          <w:szCs w:val="20"/>
          <w:lang w:val="en-IN" w:eastAsia="en-IN"/>
        </w:rPr>
        <w:t>DELETE</w:t>
      </w:r>
      <w:r w:rsidRPr="00946D70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 statement will delete all rows in the table.</w:t>
      </w:r>
    </w:p>
    <w:p w14:paraId="12D5BED5" w14:textId="77777777" w:rsidR="00A32962" w:rsidRPr="00946D70" w:rsidRDefault="00A32962" w:rsidP="00946D70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946D70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Besides deleting data from a table, the </w:t>
      </w:r>
      <w:r w:rsidRPr="00B9759F">
        <w:rPr>
          <w:rFonts w:ascii="var(--font-family-code)" w:eastAsia="Times New Roman" w:hAnsi="var(--font-family-code)" w:cs="Courier New"/>
          <w:b/>
          <w:bCs/>
          <w:color w:val="000000"/>
          <w:sz w:val="20"/>
          <w:szCs w:val="20"/>
          <w:lang w:val="en-IN" w:eastAsia="en-IN"/>
        </w:rPr>
        <w:t>DELETE</w:t>
      </w:r>
      <w:r w:rsidRPr="00946D70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 statement returns the number of deleted rows.</w:t>
      </w:r>
    </w:p>
    <w:p w14:paraId="2D06A036" w14:textId="4CCB7BDE" w:rsidR="00A32962" w:rsidRPr="00946D70" w:rsidRDefault="00A32962" w:rsidP="00946D70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946D70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To delete data from multiple tables using a single </w:t>
      </w:r>
      <w:r w:rsidRPr="00B9759F">
        <w:rPr>
          <w:rFonts w:ascii="var(--font-family-code)" w:eastAsia="Times New Roman" w:hAnsi="var(--font-family-code)" w:cs="Courier New"/>
          <w:b/>
          <w:bCs/>
          <w:color w:val="000000"/>
          <w:sz w:val="20"/>
          <w:szCs w:val="20"/>
          <w:lang w:val="en-IN" w:eastAsia="en-IN"/>
        </w:rPr>
        <w:t>DELETE</w:t>
      </w:r>
      <w:r w:rsidRPr="00946D70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 statement, you use the </w:t>
      </w:r>
      <w:r w:rsidR="00D20946" w:rsidRPr="00332575">
        <w:rPr>
          <w:b/>
          <w:bCs/>
          <w:color w:val="auto"/>
        </w:rPr>
        <w:t>DELETE JOIN</w:t>
      </w:r>
      <w:r w:rsidRPr="00332575">
        <w:rPr>
          <w:rFonts w:ascii="Segoe UI" w:eastAsia="Times New Roman" w:hAnsi="Segoe UI" w:cs="Segoe UI"/>
          <w:b/>
          <w:bCs/>
          <w:color w:val="auto"/>
          <w:sz w:val="24"/>
          <w:szCs w:val="24"/>
          <w:lang w:val="en-IN" w:eastAsia="en-IN"/>
        </w:rPr>
        <w:t> </w:t>
      </w:r>
      <w:r w:rsidRPr="00946D70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statement</w:t>
      </w:r>
      <w:r w:rsidR="00D20946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.</w:t>
      </w:r>
      <w:r w:rsidR="00D20946" w:rsidRPr="00946D70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 xml:space="preserve"> </w:t>
      </w:r>
    </w:p>
    <w:p w14:paraId="723CFF3F" w14:textId="45926044" w:rsidR="00A32962" w:rsidRPr="00946D70" w:rsidRDefault="00A32962" w:rsidP="00946D70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946D70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 xml:space="preserve">To delete all rows in a table without </w:t>
      </w:r>
      <w:r w:rsidR="001C75BE" w:rsidRPr="00946D70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knowing how many are</w:t>
      </w:r>
      <w:r w:rsidRPr="00946D70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 xml:space="preserve"> deleted, you should use the </w:t>
      </w:r>
      <w:r w:rsidR="00820233" w:rsidRPr="00332575">
        <w:rPr>
          <w:rFonts w:eastAsia="Times New Roman" w:cs="Segoe UI"/>
          <w:b/>
          <w:bCs/>
          <w:color w:val="000000" w:themeColor="text1"/>
          <w:lang w:val="en-IN" w:eastAsia="en-IN"/>
        </w:rPr>
        <w:t>TRUNCATE TABLE</w:t>
      </w:r>
      <w:r w:rsidRPr="00332575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  <w:t> </w:t>
      </w:r>
      <w:r w:rsidRPr="00946D70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statement</w:t>
      </w:r>
      <w:r w:rsidR="00486C93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.</w:t>
      </w:r>
      <w:r w:rsidRPr="00946D70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 xml:space="preserve"> </w:t>
      </w:r>
    </w:p>
    <w:p w14:paraId="2919069B" w14:textId="260177E6" w:rsidR="00A32962" w:rsidRPr="00946D70" w:rsidRDefault="00A32962" w:rsidP="00946D70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946D70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 xml:space="preserve">For a table </w:t>
      </w:r>
      <w:r w:rsidR="001C75BE" w:rsidRPr="00946D70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 xml:space="preserve">with a foreign key constraint, when you delete rows from the parent table, the rows in the child table will be deleted automatically </w:t>
      </w:r>
      <w:r w:rsidRPr="00946D70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using the </w:t>
      </w:r>
      <w:r w:rsidR="00486C93" w:rsidRPr="00E37923">
        <w:rPr>
          <w:rFonts w:eastAsia="Times New Roman" w:cs="Segoe UI"/>
          <w:b/>
          <w:bCs/>
          <w:color w:val="000000" w:themeColor="text1"/>
          <w:lang w:val="en-IN" w:eastAsia="en-IN"/>
        </w:rPr>
        <w:t>ON DELETE CASCADE</w:t>
      </w:r>
      <w:r w:rsidR="00486C93" w:rsidRPr="00332575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  <w:t xml:space="preserve"> </w:t>
      </w:r>
      <w:r w:rsidRPr="00946D70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option.</w:t>
      </w:r>
    </w:p>
    <w:p w14:paraId="401F1F62" w14:textId="516A04E5" w:rsidR="00A32962" w:rsidRPr="00946D70" w:rsidRDefault="00A32962" w:rsidP="00A3296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u w:val="single"/>
          <w:lang w:val="en-IN" w:eastAsia="en-IN"/>
        </w:rPr>
      </w:pPr>
      <w:r w:rsidRPr="00946D70">
        <w:rPr>
          <w:rFonts w:ascii="Segoe UI" w:eastAsia="Times New Roman" w:hAnsi="Segoe UI" w:cs="Segoe UI"/>
          <w:b/>
          <w:bCs/>
          <w:color w:val="auto"/>
          <w:sz w:val="27"/>
          <w:szCs w:val="27"/>
          <w:u w:val="single"/>
          <w:lang w:val="en-IN" w:eastAsia="en-IN"/>
        </w:rPr>
        <w:t>MySQL </w:t>
      </w:r>
      <w:r w:rsidRPr="00946D70">
        <w:rPr>
          <w:rFonts w:ascii="Courier New" w:eastAsia="Times New Roman" w:hAnsi="Courier New" w:cs="Courier New"/>
          <w:b/>
          <w:bCs/>
          <w:color w:val="auto"/>
          <w:sz w:val="28"/>
          <w:szCs w:val="28"/>
          <w:u w:val="single"/>
          <w:lang w:val="en-IN" w:eastAsia="en-IN"/>
        </w:rPr>
        <w:t>DELETE</w:t>
      </w:r>
      <w:r w:rsidRPr="00946D70">
        <w:rPr>
          <w:rFonts w:ascii="Segoe UI" w:eastAsia="Times New Roman" w:hAnsi="Segoe UI" w:cs="Segoe UI"/>
          <w:color w:val="auto"/>
          <w:sz w:val="27"/>
          <w:szCs w:val="27"/>
          <w:u w:val="single"/>
          <w:lang w:val="en-IN" w:eastAsia="en-IN"/>
        </w:rPr>
        <w:t> </w:t>
      </w:r>
      <w:r w:rsidRPr="00946D70">
        <w:rPr>
          <w:rFonts w:ascii="Segoe UI" w:eastAsia="Times New Roman" w:hAnsi="Segoe UI" w:cs="Segoe UI"/>
          <w:b/>
          <w:bCs/>
          <w:color w:val="auto"/>
          <w:sz w:val="27"/>
          <w:szCs w:val="27"/>
          <w:u w:val="single"/>
          <w:lang w:val="en-IN" w:eastAsia="en-IN"/>
        </w:rPr>
        <w:t>examples</w:t>
      </w:r>
      <w:r w:rsidR="00946D70" w:rsidRPr="00946D70">
        <w:rPr>
          <w:rFonts w:ascii="Segoe UI" w:eastAsia="Times New Roman" w:hAnsi="Segoe UI" w:cs="Segoe UI"/>
          <w:b/>
          <w:bCs/>
          <w:color w:val="auto"/>
          <w:sz w:val="27"/>
          <w:szCs w:val="27"/>
          <w:u w:val="single"/>
          <w:lang w:val="en-IN" w:eastAsia="en-IN"/>
        </w:rPr>
        <w:t>:</w:t>
      </w:r>
    </w:p>
    <w:p w14:paraId="0503B97D" w14:textId="2BA0D189" w:rsidR="00A32962" w:rsidRPr="00A32962" w:rsidRDefault="00A32962" w:rsidP="00A3296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A32962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We will use the</w:t>
      </w:r>
      <w:r w:rsidRPr="00332575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</w:rPr>
        <w:t> </w:t>
      </w:r>
      <w:r w:rsidRPr="00332575">
        <w:rPr>
          <w:rFonts w:ascii="var(--font-family-code)" w:eastAsia="Times New Roman" w:hAnsi="var(--font-family-code)" w:cs="Courier New"/>
          <w:b/>
          <w:bCs/>
          <w:color w:val="000000"/>
          <w:sz w:val="20"/>
          <w:szCs w:val="20"/>
          <w:lang w:val="en-IN" w:eastAsia="en-IN"/>
        </w:rPr>
        <w:t>employees</w:t>
      </w:r>
      <w:r w:rsidRPr="00A32962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 table in the </w:t>
      </w:r>
      <w:r w:rsidR="007A1A40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sample database</w:t>
      </w:r>
      <w:r w:rsidRPr="00A32962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 for the demonstration.</w:t>
      </w:r>
    </w:p>
    <w:p w14:paraId="7AEF9D70" w14:textId="55838A7E" w:rsidR="00A32962" w:rsidRPr="00A32962" w:rsidRDefault="00A32962" w:rsidP="0089171F">
      <w:pPr>
        <w:spacing w:before="0" w:after="0" w:line="240" w:lineRule="auto"/>
        <w:ind w:left="2160"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A32962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IN" w:eastAsia="en-IN"/>
        </w:rPr>
        <w:drawing>
          <wp:inline distT="0" distB="0" distL="0" distR="0" wp14:anchorId="7BDCDBCF" wp14:editId="4FAA3C91">
            <wp:extent cx="2128838" cy="2085340"/>
            <wp:effectExtent l="0" t="0" r="5080" b="0"/>
            <wp:docPr id="915895277" name="Picture 2" descr="MySQL DELETE - Employee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DELETE - Employees T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552" cy="211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D842" w14:textId="7320F232" w:rsidR="00A32962" w:rsidRPr="00A32962" w:rsidRDefault="00A32962" w:rsidP="00B975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A32962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lastRenderedPageBreak/>
        <w:t>Note that once you delete data, it is gone. Later, you will learn how to put the </w:t>
      </w:r>
      <w:r w:rsidRPr="00A32962">
        <w:rPr>
          <w:rFonts w:ascii="var(--font-family-code)" w:eastAsia="Times New Roman" w:hAnsi="var(--font-family-code)" w:cs="Courier New"/>
          <w:color w:val="000000"/>
          <w:sz w:val="20"/>
          <w:szCs w:val="20"/>
          <w:lang w:val="en-IN" w:eastAsia="en-IN"/>
        </w:rPr>
        <w:t>DELETE</w:t>
      </w:r>
      <w:r w:rsidRPr="00A32962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 statement in a </w:t>
      </w:r>
      <w:r w:rsidR="00B9759F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transaction</w:t>
      </w:r>
      <w:r w:rsidRPr="00A32962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 so that you can roll it back.</w:t>
      </w:r>
    </w:p>
    <w:p w14:paraId="71B03E81" w14:textId="3FC14655" w:rsidR="00A32962" w:rsidRPr="00474BEF" w:rsidRDefault="00A32962" w:rsidP="00474BEF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000000"/>
          <w:lang w:val="en-IN" w:eastAsia="en-IN"/>
        </w:rPr>
      </w:pPr>
      <w:r w:rsidRPr="00474BEF">
        <w:rPr>
          <w:rFonts w:ascii="Segoe UI" w:eastAsia="Times New Roman" w:hAnsi="Segoe UI" w:cs="Segoe UI"/>
          <w:color w:val="000000"/>
          <w:lang w:val="en-IN" w:eastAsia="en-IN"/>
        </w:rPr>
        <w:t>Suppose you want to delete employees whose </w:t>
      </w:r>
      <w:r w:rsidRPr="00474BEF">
        <w:rPr>
          <w:rFonts w:ascii="var(--font-family-code)" w:eastAsia="Times New Roman" w:hAnsi="var(--font-family-code)" w:cs="Courier New"/>
          <w:color w:val="000000"/>
          <w:sz w:val="18"/>
          <w:szCs w:val="18"/>
          <w:lang w:val="en-IN" w:eastAsia="en-IN"/>
        </w:rPr>
        <w:t>officeNumber</w:t>
      </w:r>
      <w:r w:rsidRPr="00474BEF">
        <w:rPr>
          <w:rFonts w:ascii="Segoe UI" w:eastAsia="Times New Roman" w:hAnsi="Segoe UI" w:cs="Segoe UI"/>
          <w:color w:val="000000"/>
          <w:lang w:val="en-IN" w:eastAsia="en-IN"/>
        </w:rPr>
        <w:t> is</w:t>
      </w:r>
      <w:r w:rsidR="00474BEF" w:rsidRPr="00474BEF">
        <w:rPr>
          <w:rFonts w:ascii="Segoe UI" w:eastAsia="Times New Roman" w:hAnsi="Segoe UI" w:cs="Segoe UI"/>
          <w:color w:val="000000"/>
          <w:lang w:val="en-IN" w:eastAsia="en-IN"/>
        </w:rPr>
        <w:t xml:space="preserve"> </w:t>
      </w:r>
      <w:r w:rsidRPr="00474BEF">
        <w:rPr>
          <w:rFonts w:ascii="Segoe UI" w:eastAsia="Times New Roman" w:hAnsi="Segoe UI" w:cs="Segoe UI"/>
          <w:color w:val="000000"/>
          <w:lang w:val="en-IN" w:eastAsia="en-IN"/>
        </w:rPr>
        <w:t>4, you use the </w:t>
      </w:r>
      <w:r w:rsidRPr="00474BEF">
        <w:rPr>
          <w:rFonts w:ascii="var(--font-family-code)" w:eastAsia="Times New Roman" w:hAnsi="var(--font-family-code)" w:cs="Courier New"/>
          <w:color w:val="000000"/>
          <w:sz w:val="18"/>
          <w:szCs w:val="18"/>
          <w:lang w:val="en-IN" w:eastAsia="en-IN"/>
        </w:rPr>
        <w:t>DELETE</w:t>
      </w:r>
      <w:r w:rsidRPr="00474BEF">
        <w:rPr>
          <w:rFonts w:ascii="Segoe UI" w:eastAsia="Times New Roman" w:hAnsi="Segoe UI" w:cs="Segoe UI"/>
          <w:color w:val="000000"/>
          <w:lang w:val="en-IN" w:eastAsia="en-IN"/>
        </w:rPr>
        <w:t> statement with the </w:t>
      </w:r>
      <w:r w:rsidR="00B9759F" w:rsidRPr="00474BEF">
        <w:rPr>
          <w:rFonts w:ascii="Segoe UI" w:eastAsia="Times New Roman" w:hAnsi="Segoe UI" w:cs="Segoe UI"/>
          <w:b/>
          <w:bCs/>
          <w:color w:val="000000"/>
          <w:lang w:val="en-IN" w:eastAsia="en-IN"/>
        </w:rPr>
        <w:t>WHERE</w:t>
      </w:r>
      <w:r w:rsidRPr="00474BEF">
        <w:rPr>
          <w:rFonts w:ascii="Segoe UI" w:eastAsia="Times New Roman" w:hAnsi="Segoe UI" w:cs="Segoe UI"/>
          <w:b/>
          <w:bCs/>
          <w:color w:val="000000"/>
          <w:lang w:val="en-IN" w:eastAsia="en-IN"/>
        </w:rPr>
        <w:t> </w:t>
      </w:r>
      <w:r w:rsidRPr="00474BEF">
        <w:rPr>
          <w:rFonts w:ascii="Segoe UI" w:eastAsia="Times New Roman" w:hAnsi="Segoe UI" w:cs="Segoe UI"/>
          <w:color w:val="000000"/>
          <w:lang w:val="en-IN" w:eastAsia="en-IN"/>
        </w:rPr>
        <w:t>clause as shown in the following query:</w:t>
      </w:r>
    </w:p>
    <w:p w14:paraId="2AB5F856" w14:textId="4E9C21EC" w:rsidR="005C2C03" w:rsidRPr="00050789" w:rsidRDefault="005C2C03" w:rsidP="005C2C03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</w:rPr>
      </w:pPr>
      <w:r w:rsidRPr="00050789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</w:rPr>
        <w:t>DELETE FROM employees WHERE officeNumber=4;</w:t>
      </w:r>
    </w:p>
    <w:p w14:paraId="3AA18DE1" w14:textId="039D98C9" w:rsidR="008C3BA9" w:rsidRPr="008C3BA9" w:rsidRDefault="008C3BA9" w:rsidP="008C3B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auto"/>
          <w:sz w:val="36"/>
          <w:szCs w:val="36"/>
          <w:u w:val="single"/>
          <w:lang w:val="en-IN" w:eastAsia="en-IN"/>
        </w:rPr>
      </w:pPr>
      <w:r w:rsidRPr="008C3BA9">
        <w:rPr>
          <w:rFonts w:ascii="Segoe UI" w:eastAsia="Times New Roman" w:hAnsi="Segoe UI" w:cs="Segoe UI"/>
          <w:b/>
          <w:bCs/>
          <w:color w:val="auto"/>
          <w:sz w:val="36"/>
          <w:szCs w:val="36"/>
          <w:u w:val="single"/>
          <w:lang w:val="en-IN" w:eastAsia="en-IN"/>
        </w:rPr>
        <w:t>MySQL </w:t>
      </w:r>
      <w:r w:rsidRPr="008C3BA9">
        <w:rPr>
          <w:rFonts w:asciiTheme="majorHAnsi" w:eastAsia="Times New Roman" w:hAnsiTheme="majorHAnsi" w:cs="Courier New"/>
          <w:b/>
          <w:bCs/>
          <w:color w:val="auto"/>
          <w:sz w:val="32"/>
          <w:szCs w:val="32"/>
          <w:u w:val="single"/>
          <w:lang w:val="en-IN" w:eastAsia="en-IN"/>
        </w:rPr>
        <w:t>UPDATE</w:t>
      </w:r>
      <w:r w:rsidRPr="008C3BA9">
        <w:rPr>
          <w:rFonts w:ascii="Segoe UI" w:eastAsia="Times New Roman" w:hAnsi="Segoe UI" w:cs="Segoe UI"/>
          <w:b/>
          <w:bCs/>
          <w:color w:val="auto"/>
          <w:sz w:val="36"/>
          <w:szCs w:val="36"/>
          <w:u w:val="single"/>
          <w:lang w:val="en-IN" w:eastAsia="en-IN"/>
        </w:rPr>
        <w:t> statement</w:t>
      </w:r>
      <w:r w:rsidR="00050789">
        <w:rPr>
          <w:rFonts w:ascii="Segoe UI" w:eastAsia="Times New Roman" w:hAnsi="Segoe UI" w:cs="Segoe UI"/>
          <w:b/>
          <w:bCs/>
          <w:color w:val="auto"/>
          <w:sz w:val="36"/>
          <w:szCs w:val="36"/>
          <w:u w:val="single"/>
          <w:lang w:val="en-IN" w:eastAsia="en-IN"/>
        </w:rPr>
        <w:t>:</w:t>
      </w:r>
    </w:p>
    <w:p w14:paraId="62CCB525" w14:textId="77777777" w:rsidR="008C3BA9" w:rsidRPr="00050789" w:rsidRDefault="008C3BA9" w:rsidP="0005078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05078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The </w:t>
      </w:r>
      <w:r w:rsidRPr="00050789">
        <w:rPr>
          <w:rFonts w:ascii="var(--font-family-code)" w:eastAsia="Times New Roman" w:hAnsi="var(--font-family-code)" w:cs="Courier New"/>
          <w:color w:val="000000"/>
          <w:sz w:val="20"/>
          <w:szCs w:val="20"/>
          <w:lang w:val="en-IN" w:eastAsia="en-IN"/>
        </w:rPr>
        <w:t>UPDATE</w:t>
      </w:r>
      <w:r w:rsidRPr="0005078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 statement updates data in a table. It allows you to change the values in one or more columns of a single row or multiple rows.</w:t>
      </w:r>
    </w:p>
    <w:p w14:paraId="624E466C" w14:textId="77777777" w:rsidR="008C3BA9" w:rsidRDefault="008C3BA9" w:rsidP="008C3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8C3BA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The following illustrates the basic syntax of the </w:t>
      </w:r>
      <w:r w:rsidRPr="008C3BA9">
        <w:rPr>
          <w:rFonts w:ascii="var(--font-family-code)" w:eastAsia="Times New Roman" w:hAnsi="var(--font-family-code)" w:cs="Courier New"/>
          <w:color w:val="000000"/>
          <w:sz w:val="20"/>
          <w:szCs w:val="20"/>
          <w:lang w:val="en-IN" w:eastAsia="en-IN"/>
        </w:rPr>
        <w:t>UPDATE</w:t>
      </w:r>
      <w:r w:rsidRPr="008C3BA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 statement:</w:t>
      </w:r>
    </w:p>
    <w:p w14:paraId="169F83D2" w14:textId="77777777" w:rsidR="00332575" w:rsidRDefault="00332575" w:rsidP="0005078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IN" w:eastAsia="en-IN"/>
        </w:rPr>
      </w:pPr>
    </w:p>
    <w:p w14:paraId="1BC70AA2" w14:textId="25CCC52A" w:rsidR="00050789" w:rsidRPr="00050789" w:rsidRDefault="00050789" w:rsidP="0033257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IN" w:eastAsia="en-IN"/>
        </w:rPr>
      </w:pPr>
      <w:r w:rsidRPr="00050789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IN" w:eastAsia="en-IN"/>
        </w:rPr>
        <w:t>UPDATE[LOW_PRIORITY] [IGNORE] table_name</w:t>
      </w:r>
    </w:p>
    <w:p w14:paraId="3DEFB1C2" w14:textId="77777777" w:rsidR="00050789" w:rsidRPr="00050789" w:rsidRDefault="00050789" w:rsidP="0033257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IN" w:eastAsia="en-IN"/>
        </w:rPr>
      </w:pPr>
      <w:r w:rsidRPr="00050789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IN" w:eastAsia="en-IN"/>
        </w:rPr>
        <w:t>SET column_name1=expr1,</w:t>
      </w:r>
    </w:p>
    <w:p w14:paraId="2F832F34" w14:textId="18B21548" w:rsidR="00050789" w:rsidRPr="00050789" w:rsidRDefault="00050789" w:rsidP="0033257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IN" w:eastAsia="en-IN"/>
        </w:rPr>
      </w:pPr>
      <w:r w:rsidRPr="00050789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IN" w:eastAsia="en-IN"/>
        </w:rPr>
        <w:t>c</w:t>
      </w:r>
      <w:r w:rsidRPr="00050789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IN" w:eastAsia="en-IN"/>
        </w:rPr>
        <w:t>olumn_name2=expr2,</w:t>
      </w:r>
    </w:p>
    <w:p w14:paraId="56B69B8E" w14:textId="02E71B90" w:rsidR="00050789" w:rsidRPr="00050789" w:rsidRDefault="00050789" w:rsidP="0033257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IN" w:eastAsia="en-IN"/>
        </w:rPr>
      </w:pPr>
      <w:r w:rsidRPr="00050789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IN" w:eastAsia="en-IN"/>
        </w:rPr>
        <w:t>…..</w:t>
      </w:r>
    </w:p>
    <w:p w14:paraId="79508E20" w14:textId="77777777" w:rsidR="00E37923" w:rsidRDefault="00050789" w:rsidP="00E379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</w:rPr>
      </w:pPr>
      <w:r w:rsidRPr="00050789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IN" w:eastAsia="en-IN"/>
        </w:rPr>
        <w:t>[WHERE Condition];</w:t>
      </w:r>
    </w:p>
    <w:p w14:paraId="23A00C28" w14:textId="3A200445" w:rsidR="008C3BA9" w:rsidRPr="00E37923" w:rsidRDefault="008C3BA9" w:rsidP="00E379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</w:rPr>
      </w:pPr>
      <w:r w:rsidRPr="008C3BA9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val="en-IN" w:eastAsia="en-IN"/>
        </w:rPr>
        <w:t>In this syntax:</w:t>
      </w:r>
    </w:p>
    <w:p w14:paraId="39C8B21D" w14:textId="406DE6EA" w:rsidR="00050789" w:rsidRPr="008C3BA9" w:rsidRDefault="00050789" w:rsidP="0005078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</w:pPr>
      <w:r w:rsidRPr="00050789">
        <w:rPr>
          <w:rFonts w:ascii="Segoe UI" w:eastAsia="Times New Roman" w:hAnsi="Segoe UI" w:cs="Segoe UI"/>
          <w:color w:val="000000"/>
          <w:sz w:val="18"/>
          <w:szCs w:val="18"/>
          <w:lang w:val="en-IN" w:eastAsia="en-IN"/>
        </w:rPr>
        <w:tab/>
      </w:r>
    </w:p>
    <w:p w14:paraId="4DFF30FF" w14:textId="77777777" w:rsidR="008C3BA9" w:rsidRPr="008C3BA9" w:rsidRDefault="008C3BA9" w:rsidP="0005078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357" w:hanging="357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8C3BA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First, specify the name of the table that you want to update data after the </w:t>
      </w:r>
      <w:r w:rsidRPr="008C3BA9">
        <w:rPr>
          <w:rFonts w:ascii="var(--font-family-code)" w:eastAsia="Times New Roman" w:hAnsi="var(--font-family-code)" w:cs="Courier New"/>
          <w:color w:val="000000"/>
          <w:sz w:val="20"/>
          <w:szCs w:val="20"/>
          <w:lang w:val="en-IN" w:eastAsia="en-IN"/>
        </w:rPr>
        <w:t>UPDATE</w:t>
      </w:r>
      <w:r w:rsidRPr="008C3BA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 keyword.</w:t>
      </w:r>
    </w:p>
    <w:p w14:paraId="52079801" w14:textId="3A4B7765" w:rsidR="008C3BA9" w:rsidRPr="008C3BA9" w:rsidRDefault="008C3BA9" w:rsidP="0005078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357" w:hanging="357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8C3BA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Second,</w:t>
      </w:r>
      <w:r w:rsidR="0005078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 xml:space="preserve"> </w:t>
      </w:r>
      <w:r w:rsidRPr="008C3BA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specify which column you want to update and the new value in the </w:t>
      </w:r>
      <w:r w:rsidRPr="008C3BA9">
        <w:rPr>
          <w:rFonts w:ascii="var(--font-family-code)" w:eastAsia="Times New Roman" w:hAnsi="var(--font-family-code)" w:cs="Courier New"/>
          <w:color w:val="000000"/>
          <w:sz w:val="20"/>
          <w:szCs w:val="20"/>
          <w:lang w:val="en-IN" w:eastAsia="en-IN"/>
        </w:rPr>
        <w:t>SET</w:t>
      </w:r>
      <w:r w:rsidRPr="008C3BA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 clause. To update values in multiple columns, you use a list of comma-separated assignments by supplying a value in each column’s assignment in the form of a literal value, an expression, or a </w:t>
      </w:r>
      <w:r w:rsidR="0005078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subquery.</w:t>
      </w:r>
      <w:r w:rsidR="00050789" w:rsidRPr="008C3BA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 xml:space="preserve"> </w:t>
      </w:r>
    </w:p>
    <w:p w14:paraId="085F3163" w14:textId="5D3B53FD" w:rsidR="008C3BA9" w:rsidRPr="008C3BA9" w:rsidRDefault="008C3BA9" w:rsidP="0005078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357" w:hanging="357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8C3BA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Third, specify which rows to be updated using a condition in the </w:t>
      </w:r>
      <w:r w:rsidR="00050789" w:rsidRPr="008C3BA9">
        <w:rPr>
          <w:rFonts w:ascii="var(--font-family-code)" w:eastAsia="Times New Roman" w:hAnsi="var(--font-family-code)" w:cs="Courier New"/>
          <w:color w:val="000000"/>
          <w:sz w:val="20"/>
          <w:szCs w:val="20"/>
          <w:lang w:val="en-IN" w:eastAsia="en-IN"/>
        </w:rPr>
        <w:t>WHERE</w:t>
      </w:r>
      <w:r w:rsidR="00050789" w:rsidRPr="008C3BA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 xml:space="preserve"> </w:t>
      </w:r>
      <w:r w:rsidRPr="008C3BA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clause. The </w:t>
      </w:r>
      <w:r w:rsidRPr="008C3BA9">
        <w:rPr>
          <w:rFonts w:ascii="var(--font-family-code)" w:eastAsia="Times New Roman" w:hAnsi="var(--font-family-code)" w:cs="Courier New"/>
          <w:color w:val="000000"/>
          <w:sz w:val="20"/>
          <w:szCs w:val="20"/>
          <w:lang w:val="en-IN" w:eastAsia="en-IN"/>
        </w:rPr>
        <w:t>WHERE</w:t>
      </w:r>
      <w:r w:rsidRPr="008C3BA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 clause is optional. If you omit it, the </w:t>
      </w:r>
      <w:r w:rsidRPr="008C3BA9">
        <w:rPr>
          <w:rFonts w:ascii="var(--font-family-code)" w:eastAsia="Times New Roman" w:hAnsi="var(--font-family-code)" w:cs="Courier New"/>
          <w:color w:val="000000"/>
          <w:sz w:val="20"/>
          <w:szCs w:val="20"/>
          <w:lang w:val="en-IN" w:eastAsia="en-IN"/>
        </w:rPr>
        <w:t>UPDATE</w:t>
      </w:r>
      <w:r w:rsidRPr="008C3BA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 statement will modify all rows in the table.</w:t>
      </w:r>
    </w:p>
    <w:p w14:paraId="245F1561" w14:textId="10C7BB07" w:rsidR="00332575" w:rsidRDefault="008C3BA9" w:rsidP="00332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8C3BA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Notice that the </w:t>
      </w:r>
      <w:r w:rsidRPr="008C3BA9">
        <w:rPr>
          <w:rFonts w:ascii="var(--font-family-code)" w:eastAsia="Times New Roman" w:hAnsi="var(--font-family-code)" w:cs="Courier New"/>
          <w:color w:val="000000"/>
          <w:sz w:val="20"/>
          <w:szCs w:val="20"/>
          <w:lang w:val="en-IN" w:eastAsia="en-IN"/>
        </w:rPr>
        <w:t>WHERE</w:t>
      </w:r>
      <w:r w:rsidRPr="008C3BA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 clause is so important that you should not forget</w:t>
      </w:r>
      <w:r w:rsidR="0005078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 xml:space="preserve"> it</w:t>
      </w:r>
      <w:r w:rsidRPr="008C3BA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. Sometimes, you may want to update just one row; However, you may forget the </w:t>
      </w:r>
      <w:r w:rsidRPr="008C3BA9">
        <w:rPr>
          <w:rFonts w:ascii="var(--font-family-code)" w:eastAsia="Times New Roman" w:hAnsi="var(--font-family-code)" w:cs="Courier New"/>
          <w:color w:val="000000"/>
          <w:sz w:val="20"/>
          <w:szCs w:val="20"/>
          <w:lang w:val="en-IN" w:eastAsia="en-IN"/>
        </w:rPr>
        <w:t>WHERE</w:t>
      </w:r>
      <w:r w:rsidRPr="008C3BA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 clause and accidentally update all rows of the table.</w:t>
      </w:r>
    </w:p>
    <w:p w14:paraId="202267DA" w14:textId="77777777" w:rsidR="00332575" w:rsidRPr="00332575" w:rsidRDefault="00332575" w:rsidP="00332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14:paraId="6F3997D1" w14:textId="77777777" w:rsidR="00332575" w:rsidRDefault="00332575" w:rsidP="008C3B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auto"/>
          <w:sz w:val="36"/>
          <w:szCs w:val="36"/>
          <w:u w:val="single"/>
          <w:lang w:val="en-IN" w:eastAsia="en-IN"/>
        </w:rPr>
      </w:pPr>
    </w:p>
    <w:p w14:paraId="0E273277" w14:textId="77777777" w:rsidR="00332575" w:rsidRDefault="00332575" w:rsidP="008C3B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auto"/>
          <w:sz w:val="36"/>
          <w:szCs w:val="36"/>
          <w:u w:val="single"/>
          <w:lang w:val="en-IN" w:eastAsia="en-IN"/>
        </w:rPr>
      </w:pPr>
    </w:p>
    <w:p w14:paraId="08D4CD7E" w14:textId="0F82208B" w:rsidR="008C3BA9" w:rsidRPr="008C3BA9" w:rsidRDefault="008C3BA9" w:rsidP="008C3B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auto"/>
          <w:sz w:val="36"/>
          <w:szCs w:val="36"/>
          <w:u w:val="single"/>
          <w:lang w:val="en-IN" w:eastAsia="en-IN"/>
        </w:rPr>
      </w:pPr>
      <w:r w:rsidRPr="008C3BA9">
        <w:rPr>
          <w:rFonts w:ascii="Segoe UI" w:eastAsia="Times New Roman" w:hAnsi="Segoe UI" w:cs="Segoe UI"/>
          <w:b/>
          <w:bCs/>
          <w:color w:val="auto"/>
          <w:sz w:val="36"/>
          <w:szCs w:val="36"/>
          <w:u w:val="single"/>
          <w:lang w:val="en-IN" w:eastAsia="en-IN"/>
        </w:rPr>
        <w:t>MySQL </w:t>
      </w:r>
      <w:r w:rsidRPr="008C3BA9">
        <w:rPr>
          <w:rFonts w:ascii="var(--font-family)" w:eastAsia="Times New Roman" w:hAnsi="var(--font-family)" w:cs="Courier New"/>
          <w:b/>
          <w:bCs/>
          <w:color w:val="auto"/>
          <w:sz w:val="36"/>
          <w:szCs w:val="36"/>
          <w:u w:val="single"/>
          <w:lang w:val="en-IN" w:eastAsia="en-IN"/>
        </w:rPr>
        <w:t>UPDATE</w:t>
      </w:r>
      <w:r w:rsidRPr="008C3BA9">
        <w:rPr>
          <w:rFonts w:ascii="Segoe UI" w:eastAsia="Times New Roman" w:hAnsi="Segoe UI" w:cs="Segoe UI"/>
          <w:b/>
          <w:bCs/>
          <w:color w:val="auto"/>
          <w:sz w:val="36"/>
          <w:szCs w:val="36"/>
          <w:u w:val="single"/>
          <w:lang w:val="en-IN" w:eastAsia="en-IN"/>
        </w:rPr>
        <w:t> examples</w:t>
      </w:r>
    </w:p>
    <w:p w14:paraId="66DC185D" w14:textId="77777777" w:rsidR="008C3BA9" w:rsidRPr="008C3BA9" w:rsidRDefault="008C3BA9" w:rsidP="008C3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u w:val="single"/>
          <w:lang w:val="en-IN" w:eastAsia="en-IN"/>
        </w:rPr>
      </w:pPr>
      <w:r w:rsidRPr="008C3BA9">
        <w:rPr>
          <w:rFonts w:ascii="Segoe UI" w:eastAsia="Times New Roman" w:hAnsi="Segoe UI" w:cs="Segoe UI"/>
          <w:color w:val="000000"/>
          <w:sz w:val="24"/>
          <w:szCs w:val="24"/>
          <w:u w:val="single"/>
          <w:lang w:val="en-IN" w:eastAsia="en-IN"/>
        </w:rPr>
        <w:t>Let’s practice the </w:t>
      </w:r>
      <w:r w:rsidRPr="008C3BA9">
        <w:rPr>
          <w:rFonts w:ascii="var(--font-family-code)" w:eastAsia="Times New Roman" w:hAnsi="var(--font-family-code)" w:cs="Courier New"/>
          <w:color w:val="000000"/>
          <w:sz w:val="20"/>
          <w:szCs w:val="20"/>
          <w:u w:val="single"/>
          <w:lang w:val="en-IN" w:eastAsia="en-IN"/>
        </w:rPr>
        <w:t>UPDATE</w:t>
      </w:r>
      <w:r w:rsidRPr="008C3BA9">
        <w:rPr>
          <w:rFonts w:ascii="Segoe UI" w:eastAsia="Times New Roman" w:hAnsi="Segoe UI" w:cs="Segoe UI"/>
          <w:color w:val="000000"/>
          <w:sz w:val="24"/>
          <w:szCs w:val="24"/>
          <w:u w:val="single"/>
          <w:lang w:val="en-IN" w:eastAsia="en-IN"/>
        </w:rPr>
        <w:t> statement.</w:t>
      </w:r>
    </w:p>
    <w:p w14:paraId="249F8D77" w14:textId="77777777" w:rsidR="008C3BA9" w:rsidRPr="008C3BA9" w:rsidRDefault="008C3BA9" w:rsidP="008C3B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auto"/>
          <w:sz w:val="27"/>
          <w:szCs w:val="27"/>
          <w:lang w:val="en-IN" w:eastAsia="en-IN"/>
        </w:rPr>
      </w:pPr>
      <w:r w:rsidRPr="008C3BA9">
        <w:rPr>
          <w:rFonts w:ascii="Segoe UI" w:eastAsia="Times New Roman" w:hAnsi="Segoe UI" w:cs="Segoe UI"/>
          <w:color w:val="auto"/>
          <w:sz w:val="27"/>
          <w:szCs w:val="27"/>
          <w:lang w:val="en-IN" w:eastAsia="en-IN"/>
        </w:rPr>
        <w:t>1) Using MySQL </w:t>
      </w:r>
      <w:r w:rsidRPr="008C3BA9">
        <w:rPr>
          <w:rFonts w:ascii="var(--font-family)" w:eastAsia="Times New Roman" w:hAnsi="var(--font-family)" w:cs="Courier New"/>
          <w:color w:val="auto"/>
          <w:sz w:val="20"/>
          <w:szCs w:val="20"/>
          <w:lang w:val="en-IN" w:eastAsia="en-IN"/>
        </w:rPr>
        <w:t>UPDATE</w:t>
      </w:r>
      <w:r w:rsidRPr="008C3BA9">
        <w:rPr>
          <w:rFonts w:ascii="Segoe UI" w:eastAsia="Times New Roman" w:hAnsi="Segoe UI" w:cs="Segoe UI"/>
          <w:color w:val="auto"/>
          <w:sz w:val="27"/>
          <w:szCs w:val="27"/>
          <w:lang w:val="en-IN" w:eastAsia="en-IN"/>
        </w:rPr>
        <w:t> to modify values in a single column example</w:t>
      </w:r>
    </w:p>
    <w:p w14:paraId="1802D45E" w14:textId="03B22745" w:rsidR="008C3BA9" w:rsidRPr="008C3BA9" w:rsidRDefault="008C3BA9" w:rsidP="008C3B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8C3BA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See the following </w:t>
      </w:r>
      <w:r w:rsidRPr="008C3BA9">
        <w:rPr>
          <w:rFonts w:ascii="var(--font-family-code)" w:eastAsia="Times New Roman" w:hAnsi="var(--font-family-code)" w:cs="Courier New"/>
          <w:color w:val="000000"/>
          <w:sz w:val="20"/>
          <w:szCs w:val="20"/>
          <w:lang w:val="en-IN" w:eastAsia="en-IN"/>
        </w:rPr>
        <w:t>employees</w:t>
      </w:r>
      <w:r w:rsidRPr="008C3BA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 table from the </w:t>
      </w:r>
      <w:r w:rsidR="00332575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sample database</w:t>
      </w:r>
      <w:r w:rsidRPr="008C3BA9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.</w:t>
      </w:r>
    </w:p>
    <w:p w14:paraId="3F99CE39" w14:textId="3ABCBB61" w:rsidR="008C3BA9" w:rsidRPr="008C3BA9" w:rsidRDefault="008C3BA9" w:rsidP="00332575">
      <w:pPr>
        <w:spacing w:before="0" w:after="0" w:line="240" w:lineRule="auto"/>
        <w:ind w:left="2160"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8C3BA9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IN" w:eastAsia="en-IN"/>
        </w:rPr>
        <w:drawing>
          <wp:inline distT="0" distB="0" distL="0" distR="0" wp14:anchorId="28921FA5" wp14:editId="21EA4CD2">
            <wp:extent cx="2109788" cy="2085975"/>
            <wp:effectExtent l="0" t="0" r="5080" b="0"/>
            <wp:docPr id="483663123" name="Picture 7" descr="Employee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loyees T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990" cy="209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6EA0" w14:textId="77777777" w:rsidR="008C3BA9" w:rsidRPr="008C3BA9" w:rsidRDefault="008C3BA9" w:rsidP="00D5686E">
      <w:pPr>
        <w:rPr>
          <w:color w:val="000000" w:themeColor="text1"/>
          <w:lang w:val="en-IN" w:eastAsia="en-IN"/>
        </w:rPr>
      </w:pPr>
      <w:r w:rsidRPr="008C3BA9">
        <w:rPr>
          <w:color w:val="000000" w:themeColor="text1"/>
          <w:lang w:val="en-IN" w:eastAsia="en-IN"/>
        </w:rPr>
        <w:t>First, find Mary’s email from the employees table using the following </w:t>
      </w:r>
      <w:hyperlink r:id="rId11" w:history="1">
        <w:r w:rsidRPr="008C3BA9">
          <w:rPr>
            <w:rStyle w:val="Hyperlink"/>
            <w:color w:val="000000" w:themeColor="text1"/>
            <w:lang w:val="en-IN" w:eastAsia="en-IN"/>
          </w:rPr>
          <w:t>SELECT</w:t>
        </w:r>
      </w:hyperlink>
      <w:r w:rsidRPr="008C3BA9">
        <w:rPr>
          <w:color w:val="000000" w:themeColor="text1"/>
          <w:lang w:val="en-IN" w:eastAsia="en-IN"/>
        </w:rPr>
        <w:t> statement:</w:t>
      </w:r>
    </w:p>
    <w:p w14:paraId="118205E5" w14:textId="2ACF411C" w:rsidR="00A32962" w:rsidRPr="00D5686E" w:rsidRDefault="00D5686E" w:rsidP="00A32962">
      <w:pPr>
        <w:pStyle w:val="ContactInfo"/>
        <w:jc w:val="left"/>
        <w:rPr>
          <w:rFonts w:asciiTheme="majorHAnsi" w:hAnsiTheme="majorHAnsi"/>
          <w:b/>
          <w:bCs/>
          <w:color w:val="auto"/>
          <w:sz w:val="20"/>
          <w:szCs w:val="20"/>
        </w:rPr>
      </w:pPr>
      <w:r w:rsidRPr="00D5686E">
        <w:rPr>
          <w:rFonts w:asciiTheme="majorHAnsi" w:hAnsiTheme="majorHAnsi"/>
          <w:b/>
          <w:bCs/>
          <w:color w:val="auto"/>
          <w:sz w:val="20"/>
          <w:szCs w:val="20"/>
        </w:rPr>
        <w:t>SELECT</w:t>
      </w:r>
    </w:p>
    <w:p w14:paraId="1647CF11" w14:textId="504FB98B" w:rsidR="00D5686E" w:rsidRPr="00D5686E" w:rsidRDefault="00D5686E" w:rsidP="00A32962">
      <w:pPr>
        <w:pStyle w:val="ContactInfo"/>
        <w:jc w:val="left"/>
        <w:rPr>
          <w:rFonts w:asciiTheme="majorHAnsi" w:hAnsiTheme="majorHAnsi"/>
          <w:b/>
          <w:bCs/>
          <w:color w:val="auto"/>
          <w:sz w:val="20"/>
          <w:szCs w:val="20"/>
        </w:rPr>
      </w:pPr>
      <w:r w:rsidRPr="00D5686E">
        <w:rPr>
          <w:rFonts w:asciiTheme="majorHAnsi" w:hAnsiTheme="majorHAnsi"/>
          <w:b/>
          <w:bCs/>
          <w:color w:val="auto"/>
          <w:sz w:val="20"/>
          <w:szCs w:val="20"/>
        </w:rPr>
        <w:t xml:space="preserve">  firstname, lastname, email</w:t>
      </w:r>
    </w:p>
    <w:p w14:paraId="4660B7A2" w14:textId="522F4966" w:rsidR="00D5686E" w:rsidRPr="00D5686E" w:rsidRDefault="00D5686E" w:rsidP="00A32962">
      <w:pPr>
        <w:pStyle w:val="ContactInfo"/>
        <w:jc w:val="left"/>
        <w:rPr>
          <w:rFonts w:asciiTheme="majorHAnsi" w:hAnsiTheme="majorHAnsi"/>
          <w:b/>
          <w:bCs/>
          <w:color w:val="auto"/>
          <w:sz w:val="20"/>
          <w:szCs w:val="20"/>
        </w:rPr>
      </w:pPr>
      <w:r w:rsidRPr="00D5686E">
        <w:rPr>
          <w:rFonts w:asciiTheme="majorHAnsi" w:hAnsiTheme="majorHAnsi"/>
          <w:b/>
          <w:bCs/>
          <w:color w:val="auto"/>
          <w:sz w:val="20"/>
          <w:szCs w:val="20"/>
        </w:rPr>
        <w:t>FROM employees</w:t>
      </w:r>
    </w:p>
    <w:p w14:paraId="0C446228" w14:textId="576DB071" w:rsidR="00D5686E" w:rsidRDefault="00D5686E" w:rsidP="00A32962">
      <w:pPr>
        <w:pStyle w:val="ContactInfo"/>
        <w:jc w:val="left"/>
        <w:rPr>
          <w:rFonts w:ascii="Aptos Display" w:hAnsi="Aptos Display"/>
          <w:b/>
          <w:bCs/>
          <w:color w:val="auto"/>
          <w:sz w:val="20"/>
          <w:szCs w:val="20"/>
        </w:rPr>
      </w:pPr>
      <w:r w:rsidRPr="00D5686E">
        <w:rPr>
          <w:rFonts w:asciiTheme="majorHAnsi" w:hAnsiTheme="majorHAnsi"/>
          <w:b/>
          <w:bCs/>
          <w:color w:val="auto"/>
          <w:sz w:val="20"/>
          <w:szCs w:val="20"/>
        </w:rPr>
        <w:t>WHERE employeeNumber=</w:t>
      </w:r>
      <w:r w:rsidRPr="00D5686E">
        <w:rPr>
          <w:rFonts w:ascii="Aptos Display" w:hAnsi="Aptos Display"/>
          <w:b/>
          <w:bCs/>
          <w:color w:val="auto"/>
          <w:sz w:val="20"/>
          <w:szCs w:val="20"/>
        </w:rPr>
        <w:t>1056;</w:t>
      </w:r>
    </w:p>
    <w:p w14:paraId="685CC025" w14:textId="77777777" w:rsidR="00D5686E" w:rsidRDefault="00D5686E" w:rsidP="00A32962">
      <w:pPr>
        <w:pStyle w:val="ContactInfo"/>
        <w:jc w:val="left"/>
        <w:rPr>
          <w:rFonts w:ascii="Aptos Display" w:hAnsi="Aptos Display"/>
          <w:b/>
          <w:bCs/>
          <w:color w:val="auto"/>
          <w:sz w:val="20"/>
          <w:szCs w:val="20"/>
        </w:rPr>
      </w:pPr>
    </w:p>
    <w:p w14:paraId="57905EBB" w14:textId="77777777" w:rsidR="00D5686E" w:rsidRDefault="00D5686E" w:rsidP="00A32962">
      <w:pPr>
        <w:pStyle w:val="ContactInfo"/>
        <w:jc w:val="left"/>
        <w:rPr>
          <w:rFonts w:ascii="Aptos Display" w:hAnsi="Aptos Display"/>
          <w:b/>
          <w:bCs/>
          <w:color w:val="auto"/>
          <w:sz w:val="20"/>
          <w:szCs w:val="20"/>
        </w:rPr>
      </w:pPr>
    </w:p>
    <w:p w14:paraId="03785C1D" w14:textId="77777777" w:rsidR="00D5686E" w:rsidRDefault="00D5686E" w:rsidP="00A32962">
      <w:pPr>
        <w:pStyle w:val="ContactInfo"/>
        <w:jc w:val="left"/>
        <w:rPr>
          <w:rFonts w:ascii="Aptos Display" w:hAnsi="Aptos Display"/>
          <w:b/>
          <w:bCs/>
          <w:color w:val="auto"/>
          <w:sz w:val="20"/>
          <w:szCs w:val="20"/>
        </w:rPr>
      </w:pPr>
    </w:p>
    <w:p w14:paraId="2F4DD577" w14:textId="77777777" w:rsidR="00D5686E" w:rsidRDefault="00D5686E" w:rsidP="00A32962">
      <w:pPr>
        <w:pStyle w:val="ContactInfo"/>
        <w:jc w:val="left"/>
        <w:rPr>
          <w:rFonts w:ascii="Aptos Display" w:hAnsi="Aptos Display"/>
          <w:b/>
          <w:bCs/>
          <w:color w:val="auto"/>
          <w:sz w:val="20"/>
          <w:szCs w:val="20"/>
        </w:rPr>
      </w:pPr>
    </w:p>
    <w:p w14:paraId="05B514EF" w14:textId="77777777" w:rsidR="00D5686E" w:rsidRDefault="00D5686E" w:rsidP="00A32962">
      <w:pPr>
        <w:pStyle w:val="ContactInfo"/>
        <w:jc w:val="left"/>
        <w:rPr>
          <w:rFonts w:ascii="Aptos Display" w:hAnsi="Aptos Display"/>
          <w:b/>
          <w:bCs/>
          <w:color w:val="auto"/>
          <w:sz w:val="20"/>
          <w:szCs w:val="20"/>
        </w:rPr>
      </w:pPr>
    </w:p>
    <w:p w14:paraId="473558A7" w14:textId="77777777" w:rsidR="00D5686E" w:rsidRDefault="00D5686E" w:rsidP="00A32962">
      <w:pPr>
        <w:pStyle w:val="ContactInfo"/>
        <w:jc w:val="left"/>
        <w:rPr>
          <w:rFonts w:ascii="Aptos Display" w:hAnsi="Aptos Display"/>
          <w:b/>
          <w:bCs/>
          <w:color w:val="auto"/>
          <w:sz w:val="20"/>
          <w:szCs w:val="20"/>
        </w:rPr>
      </w:pPr>
    </w:p>
    <w:p w14:paraId="092AEE58" w14:textId="36EBAEA4" w:rsidR="00D5686E" w:rsidRDefault="00D5686E" w:rsidP="00D5686E">
      <w:pPr>
        <w:pStyle w:val="ContactInfo"/>
        <w:ind w:left="5760"/>
        <w:jc w:val="left"/>
        <w:rPr>
          <w:rFonts w:ascii="Segoe Script" w:hAnsi="Segoe Script"/>
          <w:b/>
          <w:bCs/>
          <w:color w:val="auto"/>
          <w:sz w:val="36"/>
          <w:szCs w:val="36"/>
        </w:rPr>
      </w:pPr>
      <w:r w:rsidRPr="00D5686E">
        <w:rPr>
          <w:rFonts w:ascii="Segoe Script" w:hAnsi="Segoe Script"/>
          <w:b/>
          <w:bCs/>
          <w:color w:val="auto"/>
          <w:sz w:val="36"/>
          <w:szCs w:val="36"/>
        </w:rPr>
        <w:t>THANK YOU.</w:t>
      </w:r>
    </w:p>
    <w:p w14:paraId="4A8AC8CD" w14:textId="6B0779CA" w:rsidR="00C26B70" w:rsidRPr="00D5686E" w:rsidRDefault="00C26B70" w:rsidP="00C26B70">
      <w:pPr>
        <w:pStyle w:val="ContactInfo"/>
        <w:ind w:left="2160" w:firstLine="720"/>
        <w:jc w:val="left"/>
        <w:rPr>
          <w:rFonts w:ascii="Segoe Script" w:hAnsi="Segoe Script"/>
          <w:b/>
          <w:bCs/>
          <w:color w:val="auto"/>
          <w:sz w:val="36"/>
          <w:szCs w:val="36"/>
        </w:rPr>
      </w:pPr>
      <w:r>
        <w:rPr>
          <w:rFonts w:ascii="Segoe Script" w:hAnsi="Segoe Script"/>
          <w:b/>
          <w:bCs/>
          <w:color w:val="auto"/>
          <w:sz w:val="36"/>
          <w:szCs w:val="36"/>
        </w:rPr>
        <w:t xml:space="preserve">                  Mr.Srinivasarao</w:t>
      </w:r>
    </w:p>
    <w:sectPr w:rsidR="00C26B70" w:rsidRPr="00D5686E" w:rsidSect="005C6C48">
      <w:footerReference w:type="default" r:id="rId12"/>
      <w:headerReference w:type="first" r:id="rId13"/>
      <w:pgSz w:w="12240" w:h="15840"/>
      <w:pgMar w:top="1134" w:right="1797" w:bottom="1134" w:left="179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3D48B" w14:textId="77777777" w:rsidR="00C96360" w:rsidRDefault="00C96360" w:rsidP="00C6554A">
      <w:pPr>
        <w:spacing w:before="0" w:after="0" w:line="240" w:lineRule="auto"/>
      </w:pPr>
      <w:r>
        <w:separator/>
      </w:r>
    </w:p>
  </w:endnote>
  <w:endnote w:type="continuationSeparator" w:id="0">
    <w:p w14:paraId="5EBB09E8" w14:textId="77777777" w:rsidR="00C96360" w:rsidRDefault="00C9636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var(--font-family)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1364888"/>
      <w:docPartObj>
        <w:docPartGallery w:val="Page Numbers (Bottom of Page)"/>
        <w:docPartUnique/>
      </w:docPartObj>
    </w:sdtPr>
    <w:sdtContent>
      <w:p w14:paraId="4A66A388" w14:textId="72DDBC17" w:rsidR="001C5028" w:rsidRPr="001C5028" w:rsidRDefault="005C6C48" w:rsidP="001C5028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7308BD" wp14:editId="6D4AAFD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306984383" name="Group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385478686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2329546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701358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233937" w14:textId="77777777" w:rsidR="005C6C48" w:rsidRDefault="005C6C48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7308BD" id="Group 10" o:spid="_x0000_s1029" style="position:absolute;left:0;text-align:left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">
                  <v:rect id="Rectangle 20" o:spid="_x0000_s1030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" strokecolor="#737373"/>
                  <v:rect id="Rectangle 21" o:spid="_x0000_s1031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" strokecolor="#737373"/>
                  <v:rect id="Rectangle 22" o:spid="_x0000_s1032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" strokecolor="#737373">
                    <v:textbox>
                      <w:txbxContent>
                        <w:p w14:paraId="2A233937" w14:textId="77777777" w:rsidR="005C6C48" w:rsidRDefault="005C6C48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C9C34" w14:textId="77777777" w:rsidR="00C96360" w:rsidRDefault="00C9636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D013228" w14:textId="77777777" w:rsidR="00C96360" w:rsidRDefault="00C96360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80647" w14:textId="5DC02319" w:rsidR="00B543CE" w:rsidRPr="00B543CE" w:rsidRDefault="00B543CE" w:rsidP="00B543CE">
    <w:pPr>
      <w:pStyle w:val="Header"/>
      <w:spacing w:line="360" w:lineRule="auto"/>
      <w:jc w:val="center"/>
      <w:rPr>
        <w:rFonts w:ascii="Algerian" w:hAnsi="Algerian"/>
        <w:b/>
        <w:bCs/>
        <w:sz w:val="56"/>
        <w:szCs w:val="56"/>
        <w:lang w:val="en-IN"/>
      </w:rPr>
    </w:pPr>
    <w:r w:rsidRPr="00B543CE">
      <w:rPr>
        <w:rFonts w:ascii="Algerian" w:hAnsi="Algerian"/>
        <w:b/>
        <w:bCs/>
        <w:sz w:val="56"/>
        <w:szCs w:val="56"/>
        <w:lang w:val="en-IN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C81B13"/>
    <w:multiLevelType w:val="hybridMultilevel"/>
    <w:tmpl w:val="DA88439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3CC2C60"/>
    <w:multiLevelType w:val="hybridMultilevel"/>
    <w:tmpl w:val="25CC46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37522"/>
    <w:multiLevelType w:val="multilevel"/>
    <w:tmpl w:val="BD18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661DA2"/>
    <w:multiLevelType w:val="multilevel"/>
    <w:tmpl w:val="30FC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A33C4"/>
    <w:multiLevelType w:val="hybridMultilevel"/>
    <w:tmpl w:val="4882F44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65D77B8"/>
    <w:multiLevelType w:val="hybridMultilevel"/>
    <w:tmpl w:val="439ADD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A2426"/>
    <w:multiLevelType w:val="multilevel"/>
    <w:tmpl w:val="A61E769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2E2F31"/>
    <w:multiLevelType w:val="hybridMultilevel"/>
    <w:tmpl w:val="6250FA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E300B"/>
    <w:multiLevelType w:val="hybridMultilevel"/>
    <w:tmpl w:val="9FB67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227565">
    <w:abstractNumId w:val="9"/>
  </w:num>
  <w:num w:numId="2" w16cid:durableId="140733863">
    <w:abstractNumId w:val="8"/>
  </w:num>
  <w:num w:numId="3" w16cid:durableId="631908847">
    <w:abstractNumId w:val="8"/>
  </w:num>
  <w:num w:numId="4" w16cid:durableId="968441215">
    <w:abstractNumId w:val="9"/>
  </w:num>
  <w:num w:numId="5" w16cid:durableId="1296135424">
    <w:abstractNumId w:val="17"/>
  </w:num>
  <w:num w:numId="6" w16cid:durableId="32584380">
    <w:abstractNumId w:val="10"/>
  </w:num>
  <w:num w:numId="7" w16cid:durableId="647245279">
    <w:abstractNumId w:val="12"/>
  </w:num>
  <w:num w:numId="8" w16cid:durableId="936794477">
    <w:abstractNumId w:val="7"/>
  </w:num>
  <w:num w:numId="9" w16cid:durableId="256982341">
    <w:abstractNumId w:val="6"/>
  </w:num>
  <w:num w:numId="10" w16cid:durableId="858348355">
    <w:abstractNumId w:val="5"/>
  </w:num>
  <w:num w:numId="11" w16cid:durableId="2036422135">
    <w:abstractNumId w:val="4"/>
  </w:num>
  <w:num w:numId="12" w16cid:durableId="94636109">
    <w:abstractNumId w:val="3"/>
  </w:num>
  <w:num w:numId="13" w16cid:durableId="771896424">
    <w:abstractNumId w:val="2"/>
  </w:num>
  <w:num w:numId="14" w16cid:durableId="2010713802">
    <w:abstractNumId w:val="1"/>
  </w:num>
  <w:num w:numId="15" w16cid:durableId="2009362942">
    <w:abstractNumId w:val="0"/>
  </w:num>
  <w:num w:numId="16" w16cid:durableId="1217476663">
    <w:abstractNumId w:val="21"/>
  </w:num>
  <w:num w:numId="17" w16cid:durableId="230047539">
    <w:abstractNumId w:val="18"/>
  </w:num>
  <w:num w:numId="18" w16cid:durableId="1945846244">
    <w:abstractNumId w:val="14"/>
  </w:num>
  <w:num w:numId="19" w16cid:durableId="96558236">
    <w:abstractNumId w:val="11"/>
  </w:num>
  <w:num w:numId="20" w16cid:durableId="2079398421">
    <w:abstractNumId w:val="16"/>
  </w:num>
  <w:num w:numId="21" w16cid:durableId="1846747938">
    <w:abstractNumId w:val="13"/>
  </w:num>
  <w:num w:numId="22" w16cid:durableId="1334409047">
    <w:abstractNumId w:val="15"/>
  </w:num>
  <w:num w:numId="23" w16cid:durableId="506672877">
    <w:abstractNumId w:val="20"/>
  </w:num>
  <w:num w:numId="24" w16cid:durableId="19548263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69"/>
    <w:rsid w:val="00050789"/>
    <w:rsid w:val="001C5028"/>
    <w:rsid w:val="001C75BE"/>
    <w:rsid w:val="0025256F"/>
    <w:rsid w:val="002554CD"/>
    <w:rsid w:val="00293B83"/>
    <w:rsid w:val="002B4294"/>
    <w:rsid w:val="002C13D0"/>
    <w:rsid w:val="00301D91"/>
    <w:rsid w:val="00332575"/>
    <w:rsid w:val="00333D0D"/>
    <w:rsid w:val="00440F9C"/>
    <w:rsid w:val="00474BEF"/>
    <w:rsid w:val="00486C93"/>
    <w:rsid w:val="004C049F"/>
    <w:rsid w:val="004D6673"/>
    <w:rsid w:val="005000E2"/>
    <w:rsid w:val="005332A3"/>
    <w:rsid w:val="00571F4F"/>
    <w:rsid w:val="005C09DC"/>
    <w:rsid w:val="005C2C03"/>
    <w:rsid w:val="005C6C48"/>
    <w:rsid w:val="00690B81"/>
    <w:rsid w:val="006A3CE7"/>
    <w:rsid w:val="00730806"/>
    <w:rsid w:val="007A1A40"/>
    <w:rsid w:val="007B0005"/>
    <w:rsid w:val="00806D3D"/>
    <w:rsid w:val="00820233"/>
    <w:rsid w:val="00823B30"/>
    <w:rsid w:val="0089171F"/>
    <w:rsid w:val="008A5A69"/>
    <w:rsid w:val="008C3BA9"/>
    <w:rsid w:val="008F41E1"/>
    <w:rsid w:val="00946D70"/>
    <w:rsid w:val="00A32962"/>
    <w:rsid w:val="00AF03AD"/>
    <w:rsid w:val="00B543CE"/>
    <w:rsid w:val="00B9759F"/>
    <w:rsid w:val="00C15822"/>
    <w:rsid w:val="00C26B70"/>
    <w:rsid w:val="00C6554A"/>
    <w:rsid w:val="00C96360"/>
    <w:rsid w:val="00CE795C"/>
    <w:rsid w:val="00D20946"/>
    <w:rsid w:val="00D5686E"/>
    <w:rsid w:val="00D76C8C"/>
    <w:rsid w:val="00E37923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394AF"/>
  <w15:chartTrackingRefBased/>
  <w15:docId w15:val="{92816A45-4E47-4492-8D8F-234B071F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32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hljs-keyword">
    <w:name w:val="hljs-keyword"/>
    <w:basedOn w:val="DefaultParagraphFont"/>
    <w:rsid w:val="00A32962"/>
  </w:style>
  <w:style w:type="character" w:customStyle="1" w:styleId="shcb-languagelabel">
    <w:name w:val="shcb-language__label"/>
    <w:basedOn w:val="DefaultParagraphFont"/>
    <w:rsid w:val="00A32962"/>
  </w:style>
  <w:style w:type="character" w:customStyle="1" w:styleId="shcb-languagename">
    <w:name w:val="shcb-language__name"/>
    <w:basedOn w:val="DefaultParagraphFont"/>
    <w:rsid w:val="00A32962"/>
  </w:style>
  <w:style w:type="character" w:customStyle="1" w:styleId="shcb-languageparen">
    <w:name w:val="shcb-language__paren"/>
    <w:basedOn w:val="DefaultParagraphFont"/>
    <w:rsid w:val="00A32962"/>
  </w:style>
  <w:style w:type="character" w:customStyle="1" w:styleId="shcb-languageslug">
    <w:name w:val="shcb-language__slug"/>
    <w:basedOn w:val="DefaultParagraphFont"/>
    <w:rsid w:val="00A32962"/>
  </w:style>
  <w:style w:type="character" w:customStyle="1" w:styleId="hljs-number">
    <w:name w:val="hljs-number"/>
    <w:basedOn w:val="DefaultParagraphFont"/>
    <w:rsid w:val="00A32962"/>
  </w:style>
  <w:style w:type="character" w:customStyle="1" w:styleId="hljs-string">
    <w:name w:val="hljs-string"/>
    <w:basedOn w:val="DefaultParagraphFont"/>
    <w:rsid w:val="00A32962"/>
  </w:style>
  <w:style w:type="paragraph" w:styleId="ListParagraph">
    <w:name w:val="List Paragraph"/>
    <w:basedOn w:val="Normal"/>
    <w:uiPriority w:val="34"/>
    <w:unhideWhenUsed/>
    <w:qFormat/>
    <w:rsid w:val="0073080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C3BA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C5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6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kefal.net/2016/05/11/azure-sql-databases-and-powershell-database-restores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ysqltutorial.org/mysql-select-statement-query-data.asp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een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117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Srinivasarao Rajarapu</dc:creator>
  <cp:keywords/>
  <dc:description/>
  <cp:lastModifiedBy>Srinivasarao R</cp:lastModifiedBy>
  <cp:revision>40</cp:revision>
  <dcterms:created xsi:type="dcterms:W3CDTF">2023-08-15T09:04:00Z</dcterms:created>
  <dcterms:modified xsi:type="dcterms:W3CDTF">2023-08-16T07:52:00Z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21f38887-24a7-4ce7-a8d3-77777f148575</vt:lpwstr>
  </property>
</Properties>
</file>